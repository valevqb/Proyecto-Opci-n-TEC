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A45" w14:textId="351172C5" w:rsidR="00FF5BA2" w:rsidRDefault="001746CD" w:rsidP="005F5EDA">
      <w:pPr>
        <w:jc w:val="center"/>
        <w:rPr>
          <w:rStyle w:val="Emphasis"/>
          <w:rFonts w:ascii="Arial" w:hAnsi="Arial" w:cs="Arial"/>
          <w:iCs w:val="0"/>
        </w:rPr>
      </w:pPr>
      <w:r>
        <w:rPr>
          <w:rStyle w:val="Emphasis"/>
          <w:rFonts w:ascii="Arial" w:hAnsi="Arial" w:cs="Arial"/>
          <w:iCs w:val="0"/>
        </w:rPr>
        <w:t>Bitácora</w:t>
      </w:r>
      <w:r w:rsidR="005F5EDA">
        <w:rPr>
          <w:rStyle w:val="Emphasis"/>
          <w:rFonts w:ascii="Arial" w:hAnsi="Arial" w:cs="Arial"/>
          <w:iCs w:val="0"/>
        </w:rPr>
        <w:t xml:space="preserve"> Valeria</w:t>
      </w:r>
    </w:p>
    <w:p w14:paraId="7C1E4DB2" w14:textId="77777777" w:rsidR="005F5EDA" w:rsidRPr="005F5EDA" w:rsidRDefault="005F5EDA" w:rsidP="005F5EDA">
      <w:pPr>
        <w:jc w:val="center"/>
        <w:rPr>
          <w:rStyle w:val="Emphasis"/>
          <w:rFonts w:ascii="Arial" w:hAnsi="Arial" w:cs="Arial"/>
          <w:i w:val="0"/>
          <w:iCs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2"/>
        <w:gridCol w:w="2829"/>
        <w:gridCol w:w="2843"/>
      </w:tblGrid>
      <w:tr w:rsidR="00C60FF7" w:rsidRPr="005F5EDA" w14:paraId="34DBC4D8" w14:textId="77777777" w:rsidTr="005F5EDA">
        <w:trPr>
          <w:jc w:val="center"/>
        </w:trPr>
        <w:tc>
          <w:tcPr>
            <w:tcW w:w="2906" w:type="dxa"/>
            <w:shd w:val="clear" w:color="auto" w:fill="4AB5A1"/>
            <w:vAlign w:val="center"/>
          </w:tcPr>
          <w:p w14:paraId="127F9B0B" w14:textId="77777777" w:rsidR="00C60FF7" w:rsidRPr="005F5EDA" w:rsidRDefault="00671732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Actividad</w:t>
            </w:r>
          </w:p>
        </w:tc>
        <w:tc>
          <w:tcPr>
            <w:tcW w:w="2907" w:type="dxa"/>
            <w:shd w:val="clear" w:color="auto" w:fill="4AB5A1"/>
            <w:vAlign w:val="center"/>
          </w:tcPr>
          <w:p w14:paraId="446B9D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Fecha</w:t>
            </w:r>
          </w:p>
        </w:tc>
        <w:tc>
          <w:tcPr>
            <w:tcW w:w="2907" w:type="dxa"/>
            <w:shd w:val="clear" w:color="auto" w:fill="4AB5A1"/>
            <w:vAlign w:val="center"/>
          </w:tcPr>
          <w:p w14:paraId="6F874E82" w14:textId="08AE3FA6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Comentarios</w:t>
            </w:r>
          </w:p>
        </w:tc>
      </w:tr>
      <w:tr w:rsidR="00C60FF7" w:rsidRPr="005F5EDA" w14:paraId="617F62B5" w14:textId="77777777" w:rsidTr="005F5EDA">
        <w:trPr>
          <w:jc w:val="center"/>
        </w:trPr>
        <w:tc>
          <w:tcPr>
            <w:tcW w:w="2906" w:type="dxa"/>
            <w:vAlign w:val="center"/>
          </w:tcPr>
          <w:p w14:paraId="28E9947B" w14:textId="558E1645" w:rsidR="00C60FF7" w:rsidRPr="005F5EDA" w:rsidRDefault="005F5EDA" w:rsidP="005F5ED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 xml:space="preserve">Creación del Project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iCs w:val="0"/>
              </w:rPr>
              <w:t>Charter</w:t>
            </w:r>
            <w:proofErr w:type="spellEnd"/>
            <w:r>
              <w:rPr>
                <w:rStyle w:val="Emphasis"/>
                <w:rFonts w:ascii="Arial" w:hAnsi="Arial" w:cs="Arial"/>
                <w:i w:val="0"/>
                <w:iCs w:val="0"/>
              </w:rPr>
              <w:t xml:space="preserve"> por una reunión grupal</w:t>
            </w:r>
            <w:r w:rsidR="00380C37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907" w:type="dxa"/>
            <w:vAlign w:val="center"/>
          </w:tcPr>
          <w:p w14:paraId="23F20ABA" w14:textId="6A71BED9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10/08/2022 2:00pm</w:t>
            </w:r>
          </w:p>
        </w:tc>
        <w:tc>
          <w:tcPr>
            <w:tcW w:w="2907" w:type="dxa"/>
            <w:vAlign w:val="center"/>
          </w:tcPr>
          <w:p w14:paraId="17924575" w14:textId="7D958FFA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 horas.</w:t>
            </w:r>
          </w:p>
        </w:tc>
      </w:tr>
      <w:tr w:rsidR="00C60FF7" w:rsidRPr="005F5EDA" w14:paraId="1C76C223" w14:textId="77777777" w:rsidTr="005F5EDA">
        <w:trPr>
          <w:jc w:val="center"/>
        </w:trPr>
        <w:tc>
          <w:tcPr>
            <w:tcW w:w="2906" w:type="dxa"/>
            <w:vAlign w:val="center"/>
          </w:tcPr>
          <w:p w14:paraId="6EFAA55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0A6413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521AF6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1851FD7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052E9F7E" w14:textId="77777777" w:rsidTr="005F5EDA">
        <w:trPr>
          <w:jc w:val="center"/>
        </w:trPr>
        <w:tc>
          <w:tcPr>
            <w:tcW w:w="2906" w:type="dxa"/>
            <w:vAlign w:val="center"/>
          </w:tcPr>
          <w:p w14:paraId="130279C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105AE1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31F38A8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717554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74CCD2A6" w14:textId="77777777" w:rsidTr="005F5EDA">
        <w:trPr>
          <w:jc w:val="center"/>
        </w:trPr>
        <w:tc>
          <w:tcPr>
            <w:tcW w:w="2906" w:type="dxa"/>
            <w:vAlign w:val="center"/>
          </w:tcPr>
          <w:p w14:paraId="68A9686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461844FD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C1B6F8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3391A0A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4647FCE9" w14:textId="77777777" w:rsidTr="005F5EDA">
        <w:trPr>
          <w:jc w:val="center"/>
        </w:trPr>
        <w:tc>
          <w:tcPr>
            <w:tcW w:w="2906" w:type="dxa"/>
            <w:vAlign w:val="center"/>
          </w:tcPr>
          <w:p w14:paraId="70BA1C0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ED2C80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74FD1DC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7C32DCA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63104E28" w14:textId="77777777" w:rsidTr="005F5EDA">
        <w:trPr>
          <w:jc w:val="center"/>
        </w:trPr>
        <w:tc>
          <w:tcPr>
            <w:tcW w:w="2906" w:type="dxa"/>
            <w:vAlign w:val="center"/>
          </w:tcPr>
          <w:p w14:paraId="52BE556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AE02E2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3558970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2A65B7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CE8B8C1" w14:textId="77777777" w:rsidTr="005F5EDA">
        <w:trPr>
          <w:jc w:val="center"/>
        </w:trPr>
        <w:tc>
          <w:tcPr>
            <w:tcW w:w="2906" w:type="dxa"/>
            <w:vAlign w:val="center"/>
          </w:tcPr>
          <w:p w14:paraId="0393318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40DF7EC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90E77D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1B1983F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1EE8ED08" w14:textId="77777777" w:rsidTr="005F5EDA">
        <w:trPr>
          <w:jc w:val="center"/>
        </w:trPr>
        <w:tc>
          <w:tcPr>
            <w:tcW w:w="2906" w:type="dxa"/>
            <w:vAlign w:val="center"/>
          </w:tcPr>
          <w:p w14:paraId="4704A10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7A2460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764AAF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7BFFC9AD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6BD8144E" w14:textId="77777777" w:rsidTr="005F5EDA">
        <w:trPr>
          <w:jc w:val="center"/>
        </w:trPr>
        <w:tc>
          <w:tcPr>
            <w:tcW w:w="2906" w:type="dxa"/>
            <w:vAlign w:val="center"/>
          </w:tcPr>
          <w:p w14:paraId="68DA170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1B37B6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D92204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9ECC89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6ED13E29" w14:textId="77777777" w:rsidTr="005F5EDA">
        <w:trPr>
          <w:jc w:val="center"/>
        </w:trPr>
        <w:tc>
          <w:tcPr>
            <w:tcW w:w="2906" w:type="dxa"/>
            <w:vAlign w:val="center"/>
          </w:tcPr>
          <w:p w14:paraId="5B8FF12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23C9C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40091E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4E98CF3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54B24081" w14:textId="77777777" w:rsidTr="005F5EDA">
        <w:trPr>
          <w:jc w:val="center"/>
        </w:trPr>
        <w:tc>
          <w:tcPr>
            <w:tcW w:w="2906" w:type="dxa"/>
            <w:vAlign w:val="center"/>
          </w:tcPr>
          <w:p w14:paraId="6C4A9CB5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056AC8A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CA0CD7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FF63DE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7FE4C82" w14:textId="77777777" w:rsidTr="005F5EDA">
        <w:trPr>
          <w:jc w:val="center"/>
        </w:trPr>
        <w:tc>
          <w:tcPr>
            <w:tcW w:w="2906" w:type="dxa"/>
            <w:vAlign w:val="center"/>
          </w:tcPr>
          <w:p w14:paraId="5561708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25BDF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0F54994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1D1489FC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71C36DF9" w14:textId="77777777" w:rsidTr="005F5EDA">
        <w:trPr>
          <w:jc w:val="center"/>
        </w:trPr>
        <w:tc>
          <w:tcPr>
            <w:tcW w:w="2906" w:type="dxa"/>
            <w:vAlign w:val="center"/>
          </w:tcPr>
          <w:p w14:paraId="31C9E76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9BF1B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3900454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702CEC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626D2BE" w14:textId="77777777" w:rsidTr="005F5EDA">
        <w:trPr>
          <w:jc w:val="center"/>
        </w:trPr>
        <w:tc>
          <w:tcPr>
            <w:tcW w:w="2906" w:type="dxa"/>
            <w:vAlign w:val="center"/>
          </w:tcPr>
          <w:p w14:paraId="715EE6C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0C98F0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F81EFA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6D435F6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5F01FCED" w14:textId="77777777" w:rsidTr="005F5EDA">
        <w:trPr>
          <w:jc w:val="center"/>
        </w:trPr>
        <w:tc>
          <w:tcPr>
            <w:tcW w:w="2906" w:type="dxa"/>
            <w:vAlign w:val="center"/>
          </w:tcPr>
          <w:p w14:paraId="0A6F9B9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76B0BE2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757BD74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AFDA07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0ACDD36A" w14:textId="77777777" w:rsidTr="005F5EDA">
        <w:trPr>
          <w:jc w:val="center"/>
        </w:trPr>
        <w:tc>
          <w:tcPr>
            <w:tcW w:w="2906" w:type="dxa"/>
            <w:vAlign w:val="center"/>
          </w:tcPr>
          <w:p w14:paraId="6A50E81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E3911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142130D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EE1783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0980CE70" w14:textId="77777777" w:rsidTr="005F5EDA">
        <w:trPr>
          <w:jc w:val="center"/>
        </w:trPr>
        <w:tc>
          <w:tcPr>
            <w:tcW w:w="2906" w:type="dxa"/>
            <w:vAlign w:val="center"/>
          </w:tcPr>
          <w:p w14:paraId="15344B00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22DE90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651D44B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0C49E271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363818A0" w14:textId="77777777" w:rsidTr="005F5EDA">
        <w:trPr>
          <w:jc w:val="center"/>
        </w:trPr>
        <w:tc>
          <w:tcPr>
            <w:tcW w:w="2906" w:type="dxa"/>
            <w:vAlign w:val="center"/>
          </w:tcPr>
          <w:p w14:paraId="2D7C59CF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8E19BE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647E42B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5AD19B1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C60FF7" w:rsidRPr="005F5EDA" w14:paraId="7F7CDBAC" w14:textId="77777777" w:rsidTr="005F5EDA">
        <w:trPr>
          <w:jc w:val="center"/>
        </w:trPr>
        <w:tc>
          <w:tcPr>
            <w:tcW w:w="2906" w:type="dxa"/>
            <w:vAlign w:val="center"/>
          </w:tcPr>
          <w:p w14:paraId="21158659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51CFBE1A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29BCC702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907" w:type="dxa"/>
            <w:vAlign w:val="center"/>
          </w:tcPr>
          <w:p w14:paraId="4A2B7037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</w:tbl>
    <w:p w14:paraId="740452B0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43D11861" w14:textId="77777777" w:rsidTr="00C60FF7">
        <w:tc>
          <w:tcPr>
            <w:tcW w:w="8720" w:type="dxa"/>
            <w:shd w:val="clear" w:color="auto" w:fill="000000" w:themeFill="text1"/>
          </w:tcPr>
          <w:p w14:paraId="64E517DB" w14:textId="77777777" w:rsidR="00C60FF7" w:rsidRPr="005F5EDA" w:rsidRDefault="00C60FF7" w:rsidP="00C60FF7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1EE1AD47" w14:textId="77777777" w:rsidTr="00C60FF7">
        <w:tc>
          <w:tcPr>
            <w:tcW w:w="8720" w:type="dxa"/>
          </w:tcPr>
          <w:p w14:paraId="47A129B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C926B9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  <w:p w14:paraId="1BDF3C4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E177A8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482FB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</w:tc>
      </w:tr>
    </w:tbl>
    <w:p w14:paraId="52C14B51" w14:textId="77777777" w:rsidR="00C60FF7" w:rsidRPr="005F5EDA" w:rsidRDefault="00C60FF7" w:rsidP="00C60FF7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lastRenderedPageBreak/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04022894" w14:textId="77777777" w:rsidTr="00C60FF7">
        <w:tc>
          <w:tcPr>
            <w:tcW w:w="8720" w:type="dxa"/>
          </w:tcPr>
          <w:p w14:paraId="5C734A0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DECB69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D252E2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6682E3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2AA1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804C6B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A4947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84164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FC635F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212196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B6667C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2A9116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B0D151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FEE5B63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634A48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C97C3E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54342F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06DEE9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4676C1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EAAF95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02C348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AE8FD08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74006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E52D4A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AB4B1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115187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157E8F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49128D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99E0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A9009B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2D0D06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6BD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22750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171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994814B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13110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25DB0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F3ADC4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021392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59A713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577D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</w:tc>
      </w:tr>
    </w:tbl>
    <w:p w14:paraId="61DB6A37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7CA25521" w14:textId="77777777" w:rsidTr="009228F5">
        <w:tc>
          <w:tcPr>
            <w:tcW w:w="8720" w:type="dxa"/>
            <w:shd w:val="clear" w:color="auto" w:fill="000000" w:themeFill="text1"/>
          </w:tcPr>
          <w:p w14:paraId="39869F84" w14:textId="77777777" w:rsidR="00C60FF7" w:rsidRPr="005F5EDA" w:rsidRDefault="00C60FF7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7907175B" w14:textId="77777777" w:rsidTr="009228F5">
        <w:tc>
          <w:tcPr>
            <w:tcW w:w="8720" w:type="dxa"/>
          </w:tcPr>
          <w:p w14:paraId="7AA8CC72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38B81C30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0A1E3123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434FBB1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C8739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20180468" w14:textId="77777777" w:rsidR="0082496D" w:rsidRPr="005F5EDA" w:rsidRDefault="0082496D" w:rsidP="0082496D">
      <w:pPr>
        <w:pStyle w:val="Heading1"/>
        <w:rPr>
          <w:rStyle w:val="Emphasis"/>
          <w:rFonts w:ascii="Arial" w:hAnsi="Arial" w:cs="Arial"/>
          <w:i/>
          <w:iCs w:val="0"/>
          <w:szCs w:val="24"/>
        </w:rPr>
      </w:pPr>
      <w:r w:rsidRPr="005F5EDA">
        <w:rPr>
          <w:rStyle w:val="Emphasis"/>
          <w:rFonts w:ascii="Arial" w:hAnsi="Arial" w:cs="Arial"/>
          <w:i/>
          <w:iCs w:val="0"/>
          <w:szCs w:val="24"/>
        </w:rPr>
        <w:lastRenderedPageBreak/>
        <w:t xml:space="preserve">Anotaciones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14"/>
        <w:gridCol w:w="2850"/>
      </w:tblGrid>
      <w:tr w:rsidR="0082496D" w:rsidRPr="005F5EDA" w14:paraId="4FE924DB" w14:textId="77777777" w:rsidTr="009228F5">
        <w:tc>
          <w:tcPr>
            <w:tcW w:w="2906" w:type="dxa"/>
            <w:shd w:val="clear" w:color="auto" w:fill="000000" w:themeFill="text1"/>
          </w:tcPr>
          <w:p w14:paraId="546DD77B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A</w:t>
            </w:r>
            <w:r w:rsidR="00671732" w:rsidRPr="005F5EDA">
              <w:rPr>
                <w:rStyle w:val="Emphasis"/>
                <w:rFonts w:ascii="Arial" w:hAnsi="Arial" w:cs="Arial"/>
                <w:b/>
              </w:rPr>
              <w:t>ctividad</w:t>
            </w:r>
          </w:p>
        </w:tc>
        <w:tc>
          <w:tcPr>
            <w:tcW w:w="2907" w:type="dxa"/>
            <w:shd w:val="clear" w:color="auto" w:fill="000000" w:themeFill="text1"/>
          </w:tcPr>
          <w:p w14:paraId="14F07163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Fecha</w:t>
            </w:r>
          </w:p>
        </w:tc>
        <w:tc>
          <w:tcPr>
            <w:tcW w:w="2907" w:type="dxa"/>
            <w:shd w:val="clear" w:color="auto" w:fill="000000" w:themeFill="text1"/>
          </w:tcPr>
          <w:p w14:paraId="673AA56D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Comentarios </w:t>
            </w:r>
          </w:p>
        </w:tc>
      </w:tr>
      <w:tr w:rsidR="0082496D" w:rsidRPr="005F5EDA" w14:paraId="37B5880B" w14:textId="77777777" w:rsidTr="009228F5">
        <w:tc>
          <w:tcPr>
            <w:tcW w:w="2906" w:type="dxa"/>
          </w:tcPr>
          <w:p w14:paraId="3E37D2B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E9C1C5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5F8D9C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C67CF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0B7DB07" w14:textId="77777777" w:rsidTr="009228F5">
        <w:tc>
          <w:tcPr>
            <w:tcW w:w="2906" w:type="dxa"/>
          </w:tcPr>
          <w:p w14:paraId="4A30E6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510151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A8D4C1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9ACAEB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12C9EA9" w14:textId="77777777" w:rsidTr="009228F5">
        <w:tc>
          <w:tcPr>
            <w:tcW w:w="2906" w:type="dxa"/>
          </w:tcPr>
          <w:p w14:paraId="385A83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386890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B44B97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8D2E0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C605070" w14:textId="77777777" w:rsidTr="009228F5">
        <w:tc>
          <w:tcPr>
            <w:tcW w:w="2906" w:type="dxa"/>
          </w:tcPr>
          <w:p w14:paraId="47CF8FA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0C63CA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012983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466F2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6635EC9" w14:textId="77777777" w:rsidTr="009228F5">
        <w:tc>
          <w:tcPr>
            <w:tcW w:w="2906" w:type="dxa"/>
          </w:tcPr>
          <w:p w14:paraId="05FA944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166AF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1248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629E6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036BB55" w14:textId="77777777" w:rsidTr="009228F5">
        <w:tc>
          <w:tcPr>
            <w:tcW w:w="2906" w:type="dxa"/>
          </w:tcPr>
          <w:p w14:paraId="4D38138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B52A31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8BE1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DB2676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611995D" w14:textId="77777777" w:rsidTr="009228F5">
        <w:tc>
          <w:tcPr>
            <w:tcW w:w="2906" w:type="dxa"/>
          </w:tcPr>
          <w:p w14:paraId="0EBD73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50DD48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A01C9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75678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E13D8B9" w14:textId="77777777" w:rsidTr="009228F5">
        <w:tc>
          <w:tcPr>
            <w:tcW w:w="2906" w:type="dxa"/>
          </w:tcPr>
          <w:p w14:paraId="6C3526E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E21520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5439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D41BD9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D5E26C1" w14:textId="77777777" w:rsidTr="009228F5">
        <w:tc>
          <w:tcPr>
            <w:tcW w:w="2906" w:type="dxa"/>
          </w:tcPr>
          <w:p w14:paraId="4A6DFCE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88B5578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5AE7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9C8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EE8926B" w14:textId="77777777" w:rsidTr="009228F5">
        <w:tc>
          <w:tcPr>
            <w:tcW w:w="2906" w:type="dxa"/>
          </w:tcPr>
          <w:p w14:paraId="300199F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87BBE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59F2B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BC0CF9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0893037" w14:textId="77777777" w:rsidTr="009228F5">
        <w:tc>
          <w:tcPr>
            <w:tcW w:w="2906" w:type="dxa"/>
          </w:tcPr>
          <w:p w14:paraId="1B4606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873A74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7E6102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06D0E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4145D7D" w14:textId="77777777" w:rsidTr="009228F5">
        <w:tc>
          <w:tcPr>
            <w:tcW w:w="2906" w:type="dxa"/>
          </w:tcPr>
          <w:p w14:paraId="5A0BA95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C6B3B4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CEDFA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65D12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4BA7A86" w14:textId="77777777" w:rsidTr="009228F5">
        <w:tc>
          <w:tcPr>
            <w:tcW w:w="2906" w:type="dxa"/>
          </w:tcPr>
          <w:p w14:paraId="4C536C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376FF6A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D5770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62D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5348F8" w14:textId="77777777" w:rsidTr="009228F5">
        <w:tc>
          <w:tcPr>
            <w:tcW w:w="2906" w:type="dxa"/>
          </w:tcPr>
          <w:p w14:paraId="40FB300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F6E9C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174665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779A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7C3D52F" w14:textId="77777777" w:rsidTr="009228F5">
        <w:tc>
          <w:tcPr>
            <w:tcW w:w="2906" w:type="dxa"/>
          </w:tcPr>
          <w:p w14:paraId="5F23469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75893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C1DBF9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C57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D75362" w14:textId="77777777" w:rsidTr="009228F5">
        <w:tc>
          <w:tcPr>
            <w:tcW w:w="2906" w:type="dxa"/>
          </w:tcPr>
          <w:p w14:paraId="7ED62FF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FAB99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2AE01B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847DB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1C62CDB8" w14:textId="77777777" w:rsidTr="009228F5">
        <w:tc>
          <w:tcPr>
            <w:tcW w:w="2906" w:type="dxa"/>
          </w:tcPr>
          <w:p w14:paraId="28A6AD2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D4D366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62D4F6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4C2CE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9D9D2E" w14:textId="77777777" w:rsidTr="009228F5">
        <w:tc>
          <w:tcPr>
            <w:tcW w:w="2906" w:type="dxa"/>
          </w:tcPr>
          <w:p w14:paraId="157AC9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229A23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E50455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88190D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37DE8207" w14:textId="77777777" w:rsidTr="009228F5">
        <w:tc>
          <w:tcPr>
            <w:tcW w:w="2906" w:type="dxa"/>
          </w:tcPr>
          <w:p w14:paraId="02A3E63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4C2E9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47180D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169834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</w:tbl>
    <w:p w14:paraId="6E2F1FB5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56619AE1" w14:textId="77777777" w:rsidTr="009228F5">
        <w:tc>
          <w:tcPr>
            <w:tcW w:w="8720" w:type="dxa"/>
            <w:shd w:val="clear" w:color="auto" w:fill="000000" w:themeFill="text1"/>
          </w:tcPr>
          <w:p w14:paraId="20E0427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402FCE3C" w14:textId="77777777" w:rsidTr="009228F5">
        <w:tc>
          <w:tcPr>
            <w:tcW w:w="8720" w:type="dxa"/>
          </w:tcPr>
          <w:p w14:paraId="797F7B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AB4044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14DDD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8FC7A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EBABE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507A88B" w14:textId="77777777" w:rsidR="0082496D" w:rsidRPr="005F5EDA" w:rsidRDefault="0082496D" w:rsidP="0082496D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lastRenderedPageBreak/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30DC6580" w14:textId="77777777" w:rsidTr="009228F5">
        <w:tc>
          <w:tcPr>
            <w:tcW w:w="8720" w:type="dxa"/>
          </w:tcPr>
          <w:p w14:paraId="11D9A0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F6184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00EA9F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D9C70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59BA34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ED362A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E7CCA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45E75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6D594F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ABF974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1B3B5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C0231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40F02D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EEC077B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FE7E7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EAFCA9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8FAD3C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9A33A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BBBA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825CE1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D605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19D8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19813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575B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F25E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82F80D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16E761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5B472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A0EE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6EC99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DD8DE0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C990D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C6AF6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F448CF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3DFB0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78A90E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E4D70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B196E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B79B7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D516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122EA137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61B11C63" w14:textId="77777777" w:rsidTr="009228F5">
        <w:tc>
          <w:tcPr>
            <w:tcW w:w="8720" w:type="dxa"/>
            <w:shd w:val="clear" w:color="auto" w:fill="000000" w:themeFill="text1"/>
          </w:tcPr>
          <w:p w14:paraId="21EB79E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1D34C83E" w14:textId="77777777" w:rsidTr="009228F5">
        <w:tc>
          <w:tcPr>
            <w:tcW w:w="8720" w:type="dxa"/>
          </w:tcPr>
          <w:p w14:paraId="629AF1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D1CBAE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B46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7132002" w14:textId="77777777" w:rsidR="006067E8" w:rsidRPr="005F5EDA" w:rsidRDefault="006067E8" w:rsidP="009228F5">
            <w:pPr>
              <w:rPr>
                <w:rFonts w:ascii="Arial" w:hAnsi="Arial" w:cs="Arial"/>
              </w:rPr>
            </w:pPr>
          </w:p>
          <w:p w14:paraId="73BFB94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CF2C360" w14:textId="77777777" w:rsidR="00C60FF7" w:rsidRPr="005F5EDA" w:rsidRDefault="00C60FF7" w:rsidP="0082496D">
      <w:pPr>
        <w:rPr>
          <w:rFonts w:ascii="Arial" w:hAnsi="Arial" w:cs="Arial"/>
        </w:rPr>
      </w:pPr>
    </w:p>
    <w:sectPr w:rsidR="00C60FF7" w:rsidRPr="005F5EDA" w:rsidSect="00C60FF7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8DC6" w14:textId="77777777" w:rsidR="008A1308" w:rsidRDefault="008A1308">
      <w:r>
        <w:separator/>
      </w:r>
    </w:p>
  </w:endnote>
  <w:endnote w:type="continuationSeparator" w:id="0">
    <w:p w14:paraId="7A750002" w14:textId="77777777" w:rsidR="008A1308" w:rsidRDefault="008A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179039"/>
      <w:docPartObj>
        <w:docPartGallery w:val="Page Numbers (Bottom of Page)"/>
        <w:docPartUnique/>
      </w:docPartObj>
    </w:sdtPr>
    <w:sdtContent>
      <w:p w14:paraId="0E7658C7" w14:textId="77777777" w:rsidR="0082496D" w:rsidRDefault="0082496D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D38711A" w14:textId="77777777" w:rsidR="00FF5BA2" w:rsidRDefault="00FF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3F50" w14:textId="77777777" w:rsidR="008A1308" w:rsidRDefault="008A1308">
      <w:r>
        <w:separator/>
      </w:r>
    </w:p>
  </w:footnote>
  <w:footnote w:type="continuationSeparator" w:id="0">
    <w:p w14:paraId="2ADEFDAE" w14:textId="77777777" w:rsidR="008A1308" w:rsidRDefault="008A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7"/>
    <w:rsid w:val="001746CD"/>
    <w:rsid w:val="00380C37"/>
    <w:rsid w:val="005F5EDA"/>
    <w:rsid w:val="006067E8"/>
    <w:rsid w:val="00671732"/>
    <w:rsid w:val="00713587"/>
    <w:rsid w:val="0082496D"/>
    <w:rsid w:val="008A1308"/>
    <w:rsid w:val="00B03ABB"/>
    <w:rsid w:val="00BA1063"/>
    <w:rsid w:val="00C60FF7"/>
    <w:rsid w:val="00D51436"/>
    <w:rsid w:val="00D83401"/>
    <w:rsid w:val="00EE72B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C3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0FF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35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13587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87"/>
    <w:rPr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60FF7"/>
    <w:rPr>
      <w:rFonts w:eastAsiaTheme="majorEastAsia" w:cstheme="majorBidi"/>
      <w:b/>
      <w:i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60FF7"/>
    <w:pPr>
      <w:spacing w:line="259" w:lineRule="auto"/>
      <w:outlineLvl w:val="9"/>
    </w:pPr>
    <w:rPr>
      <w:lang w:val="en-US" w:eastAsia="en-US"/>
    </w:rPr>
  </w:style>
  <w:style w:type="character" w:styleId="Emphasis">
    <w:name w:val="Emphasis"/>
    <w:basedOn w:val="DefaultParagraphFont"/>
    <w:qFormat/>
    <w:rsid w:val="00C60FF7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C6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CBF4-F7E7-4C21-ADD7-740F09C3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del trabajo o proyecto)</dc:title>
  <dc:subject>Bitacora de Trabajo</dc:subject>
  <dc:creator/>
  <cp:keywords/>
  <dc:description/>
  <cp:lastModifiedBy/>
  <cp:revision>1</cp:revision>
  <dcterms:created xsi:type="dcterms:W3CDTF">2022-08-13T01:59:00Z</dcterms:created>
  <dcterms:modified xsi:type="dcterms:W3CDTF">2022-08-13T01:59:00Z</dcterms:modified>
</cp:coreProperties>
</file>