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1A45" w14:textId="351172C5" w:rsidR="00FF5BA2" w:rsidRDefault="001746CD" w:rsidP="005F5EDA">
      <w:pPr>
        <w:jc w:val="center"/>
        <w:rPr>
          <w:rStyle w:val="Emphasis"/>
          <w:rFonts w:ascii="Arial" w:hAnsi="Arial" w:cs="Arial"/>
          <w:iCs w:val="0"/>
        </w:rPr>
      </w:pPr>
      <w:r>
        <w:rPr>
          <w:rStyle w:val="Emphasis"/>
          <w:rFonts w:ascii="Arial" w:hAnsi="Arial" w:cs="Arial"/>
          <w:iCs w:val="0"/>
        </w:rPr>
        <w:t>Bitácora</w:t>
      </w:r>
      <w:r w:rsidR="005F5EDA">
        <w:rPr>
          <w:rStyle w:val="Emphasis"/>
          <w:rFonts w:ascii="Arial" w:hAnsi="Arial" w:cs="Arial"/>
          <w:iCs w:val="0"/>
        </w:rPr>
        <w:t xml:space="preserve"> Valeria</w:t>
      </w:r>
    </w:p>
    <w:p w14:paraId="7C1E4DB2" w14:textId="77777777" w:rsidR="005F5EDA" w:rsidRPr="005F5EDA" w:rsidRDefault="005F5EDA" w:rsidP="005F5EDA">
      <w:pPr>
        <w:jc w:val="center"/>
        <w:rPr>
          <w:rStyle w:val="Emphasis"/>
          <w:rFonts w:ascii="Arial" w:hAnsi="Arial" w:cs="Arial"/>
          <w:i w:val="0"/>
          <w:iCs w:val="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3"/>
        <w:gridCol w:w="2823"/>
        <w:gridCol w:w="2838"/>
      </w:tblGrid>
      <w:tr w:rsidR="00C60FF7" w:rsidRPr="005F5EDA" w14:paraId="34DBC4D8" w14:textId="77777777" w:rsidTr="00316610">
        <w:trPr>
          <w:jc w:val="center"/>
        </w:trPr>
        <w:tc>
          <w:tcPr>
            <w:tcW w:w="2833" w:type="dxa"/>
            <w:shd w:val="clear" w:color="auto" w:fill="4AB5A1"/>
            <w:vAlign w:val="center"/>
          </w:tcPr>
          <w:p w14:paraId="127F9B0B" w14:textId="77777777" w:rsidR="00C60FF7" w:rsidRPr="005F5EDA" w:rsidRDefault="00671732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Actividad</w:t>
            </w:r>
          </w:p>
        </w:tc>
        <w:tc>
          <w:tcPr>
            <w:tcW w:w="2823" w:type="dxa"/>
            <w:shd w:val="clear" w:color="auto" w:fill="4AB5A1"/>
            <w:vAlign w:val="center"/>
          </w:tcPr>
          <w:p w14:paraId="446B9D88" w14:textId="77777777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Fecha</w:t>
            </w:r>
          </w:p>
        </w:tc>
        <w:tc>
          <w:tcPr>
            <w:tcW w:w="2838" w:type="dxa"/>
            <w:shd w:val="clear" w:color="auto" w:fill="4AB5A1"/>
            <w:vAlign w:val="center"/>
          </w:tcPr>
          <w:p w14:paraId="6F874E82" w14:textId="08AE3FA6" w:rsidR="00C60FF7" w:rsidRPr="005F5EDA" w:rsidRDefault="00C60FF7" w:rsidP="005F5EDA">
            <w:pPr>
              <w:jc w:val="center"/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</w:pPr>
            <w:r w:rsidRPr="005F5EDA">
              <w:rPr>
                <w:rStyle w:val="Emphasis"/>
                <w:rFonts w:ascii="Arial" w:hAnsi="Arial" w:cs="Arial"/>
                <w:b/>
                <w:i w:val="0"/>
                <w:iCs w:val="0"/>
                <w:color w:val="FFFFFF" w:themeColor="background1"/>
              </w:rPr>
              <w:t>Comentarios</w:t>
            </w:r>
          </w:p>
        </w:tc>
      </w:tr>
      <w:tr w:rsidR="00C60FF7" w:rsidRPr="005F5EDA" w14:paraId="617F62B5" w14:textId="77777777" w:rsidTr="00316610">
        <w:trPr>
          <w:jc w:val="center"/>
        </w:trPr>
        <w:tc>
          <w:tcPr>
            <w:tcW w:w="2833" w:type="dxa"/>
            <w:vAlign w:val="center"/>
          </w:tcPr>
          <w:p w14:paraId="28E9947B" w14:textId="558E1645" w:rsidR="00C60FF7" w:rsidRPr="005F5EDA" w:rsidRDefault="005F5EDA" w:rsidP="005F5ED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Creación del Project Charter por una reunión grupal</w:t>
            </w:r>
            <w:r w:rsidR="00380C37">
              <w:rPr>
                <w:rStyle w:val="Emphasis"/>
                <w:rFonts w:ascii="Arial" w:hAnsi="Arial" w:cs="Arial"/>
                <w:i w:val="0"/>
                <w:iCs w:val="0"/>
              </w:rPr>
              <w:t>.</w:t>
            </w:r>
          </w:p>
        </w:tc>
        <w:tc>
          <w:tcPr>
            <w:tcW w:w="2823" w:type="dxa"/>
            <w:vAlign w:val="center"/>
          </w:tcPr>
          <w:p w14:paraId="23F20ABA" w14:textId="6A71BED9" w:rsidR="00C60FF7" w:rsidRPr="005F5EDA" w:rsidRDefault="00380C3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10/08/2022 2:00pm</w:t>
            </w:r>
          </w:p>
        </w:tc>
        <w:tc>
          <w:tcPr>
            <w:tcW w:w="2838" w:type="dxa"/>
            <w:vAlign w:val="center"/>
          </w:tcPr>
          <w:p w14:paraId="17924575" w14:textId="7D958FFA" w:rsidR="00C60FF7" w:rsidRPr="005F5EDA" w:rsidRDefault="00380C37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 horas.</w:t>
            </w:r>
          </w:p>
        </w:tc>
      </w:tr>
      <w:tr w:rsidR="00C60FF7" w:rsidRPr="005F5EDA" w14:paraId="1C76C223" w14:textId="77777777" w:rsidTr="00316610">
        <w:trPr>
          <w:jc w:val="center"/>
        </w:trPr>
        <w:tc>
          <w:tcPr>
            <w:tcW w:w="2833" w:type="dxa"/>
            <w:vAlign w:val="center"/>
          </w:tcPr>
          <w:p w14:paraId="20A6413E" w14:textId="1F6EB2E4" w:rsidR="00C60FF7" w:rsidRPr="005F5EDA" w:rsidRDefault="005965DB" w:rsidP="005965DB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Creación del Documento de visión y alcance, por medio de reuniones grupales.</w:t>
            </w:r>
          </w:p>
        </w:tc>
        <w:tc>
          <w:tcPr>
            <w:tcW w:w="2823" w:type="dxa"/>
            <w:vAlign w:val="center"/>
          </w:tcPr>
          <w:p w14:paraId="6CC58EAD" w14:textId="77777777" w:rsidR="00C60FF7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15/08/2022 2:00pm</w:t>
            </w:r>
          </w:p>
          <w:p w14:paraId="7401FBC5" w14:textId="77777777" w:rsidR="005965DB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17/08/2022 3:00pm</w:t>
            </w:r>
          </w:p>
          <w:p w14:paraId="2521AF62" w14:textId="32F68DDB" w:rsidR="005965DB" w:rsidRPr="005F5EDA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18/08/2022 2:00pm</w:t>
            </w:r>
          </w:p>
        </w:tc>
        <w:tc>
          <w:tcPr>
            <w:tcW w:w="2838" w:type="dxa"/>
            <w:vAlign w:val="center"/>
          </w:tcPr>
          <w:p w14:paraId="1851FD7F" w14:textId="246D0261" w:rsidR="00C60FF7" w:rsidRPr="005F5EDA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Cada reunión tuvo duración de 1 hora y media.</w:t>
            </w:r>
          </w:p>
        </w:tc>
      </w:tr>
      <w:tr w:rsidR="00C60FF7" w:rsidRPr="005F5EDA" w14:paraId="052E9F7E" w14:textId="77777777" w:rsidTr="00316610">
        <w:trPr>
          <w:jc w:val="center"/>
        </w:trPr>
        <w:tc>
          <w:tcPr>
            <w:tcW w:w="2833" w:type="dxa"/>
            <w:vAlign w:val="center"/>
          </w:tcPr>
          <w:p w14:paraId="6105AE10" w14:textId="177C49D4" w:rsidR="00C60FF7" w:rsidRPr="005F5EDA" w:rsidRDefault="005965DB" w:rsidP="005965DB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Iniciación del ERS</w:t>
            </w:r>
            <w:r w:rsidR="0005083A">
              <w:rPr>
                <w:rStyle w:val="Emphasis"/>
                <w:rFonts w:ascii="Arial" w:hAnsi="Arial" w:cs="Arial"/>
                <w:i w:val="0"/>
                <w:iCs w:val="0"/>
              </w:rPr>
              <w:t>.</w:t>
            </w:r>
          </w:p>
        </w:tc>
        <w:tc>
          <w:tcPr>
            <w:tcW w:w="2823" w:type="dxa"/>
            <w:vAlign w:val="center"/>
          </w:tcPr>
          <w:p w14:paraId="31F38A8F" w14:textId="2A41EE36" w:rsidR="00C60FF7" w:rsidRPr="005F5EDA" w:rsidRDefault="005965DB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26/08/</w:t>
            </w:r>
            <w:r w:rsidR="0005083A">
              <w:rPr>
                <w:rStyle w:val="Emphasis"/>
                <w:rFonts w:ascii="Arial" w:hAnsi="Arial" w:cs="Arial"/>
                <w:i w:val="0"/>
                <w:iCs w:val="0"/>
              </w:rPr>
              <w:t>2022 3:00pm</w:t>
            </w:r>
          </w:p>
        </w:tc>
        <w:tc>
          <w:tcPr>
            <w:tcW w:w="2838" w:type="dxa"/>
            <w:vAlign w:val="center"/>
          </w:tcPr>
          <w:p w14:paraId="67175541" w14:textId="213FADEE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20 minutos, se creó una versión inicial del ERS.</w:t>
            </w:r>
          </w:p>
        </w:tc>
      </w:tr>
      <w:tr w:rsidR="00C60FF7" w:rsidRPr="005F5EDA" w14:paraId="74CCD2A6" w14:textId="77777777" w:rsidTr="00316610">
        <w:trPr>
          <w:jc w:val="center"/>
        </w:trPr>
        <w:tc>
          <w:tcPr>
            <w:tcW w:w="2833" w:type="dxa"/>
            <w:vAlign w:val="center"/>
          </w:tcPr>
          <w:p w14:paraId="461844FD" w14:textId="4E832055" w:rsidR="00C60FF7" w:rsidRPr="005F5EDA" w:rsidRDefault="0005083A" w:rsidP="0005083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Llenado del ERS.</w:t>
            </w:r>
          </w:p>
        </w:tc>
        <w:tc>
          <w:tcPr>
            <w:tcW w:w="2823" w:type="dxa"/>
            <w:vAlign w:val="center"/>
          </w:tcPr>
          <w:p w14:paraId="2C1B6F82" w14:textId="066C4FFE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28/08/2022 10:00am</w:t>
            </w:r>
          </w:p>
        </w:tc>
        <w:tc>
          <w:tcPr>
            <w:tcW w:w="2838" w:type="dxa"/>
            <w:vAlign w:val="center"/>
          </w:tcPr>
          <w:p w14:paraId="3391A0A6" w14:textId="404488F9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20 minutos, se completó la introducción y parte de la descripción general del ERS.</w:t>
            </w:r>
          </w:p>
        </w:tc>
      </w:tr>
      <w:tr w:rsidR="00C60FF7" w:rsidRPr="005F5EDA" w14:paraId="4647FCE9" w14:textId="77777777" w:rsidTr="00316610">
        <w:trPr>
          <w:jc w:val="center"/>
        </w:trPr>
        <w:tc>
          <w:tcPr>
            <w:tcW w:w="2833" w:type="dxa"/>
            <w:vAlign w:val="center"/>
          </w:tcPr>
          <w:p w14:paraId="2ED2C802" w14:textId="67C3A338" w:rsidR="00C60FF7" w:rsidRPr="005F5EDA" w:rsidRDefault="0005083A" w:rsidP="0005083A">
            <w:pPr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Corrección de casos de uso y requisitos para la funcionalidad del sistema.</w:t>
            </w:r>
          </w:p>
        </w:tc>
        <w:tc>
          <w:tcPr>
            <w:tcW w:w="2823" w:type="dxa"/>
            <w:vAlign w:val="center"/>
          </w:tcPr>
          <w:p w14:paraId="674FD1DC" w14:textId="18691441" w:rsidR="00C60FF7" w:rsidRPr="005F5EDA" w:rsidRDefault="0005083A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30/08/2022 7:00pm</w:t>
            </w:r>
          </w:p>
        </w:tc>
        <w:tc>
          <w:tcPr>
            <w:tcW w:w="2838" w:type="dxa"/>
            <w:vAlign w:val="center"/>
          </w:tcPr>
          <w:p w14:paraId="7C32DCA7" w14:textId="18C8CE3A" w:rsidR="00C60FF7" w:rsidRPr="005F5EDA" w:rsidRDefault="00316610" w:rsidP="005F5EDA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En 1hrs s</w:t>
            </w:r>
            <w:r w:rsidR="0005083A">
              <w:rPr>
                <w:rStyle w:val="Emphasis"/>
                <w:rFonts w:ascii="Arial" w:hAnsi="Arial" w:cs="Arial"/>
                <w:i w:val="0"/>
                <w:iCs w:val="0"/>
              </w:rPr>
              <w:t>e modificaron los casos de uso en el documento de visión y alcance del proyecto en la versión 0.2 de documento de visión y alcance.</w:t>
            </w:r>
          </w:p>
        </w:tc>
      </w:tr>
      <w:tr w:rsidR="00316610" w:rsidRPr="005F5EDA" w14:paraId="63104E28" w14:textId="77777777" w:rsidTr="00316610">
        <w:trPr>
          <w:jc w:val="center"/>
        </w:trPr>
        <w:tc>
          <w:tcPr>
            <w:tcW w:w="2833" w:type="dxa"/>
            <w:vAlign w:val="center"/>
          </w:tcPr>
          <w:p w14:paraId="6AE02E2E" w14:textId="627E5BB5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Llenado del ERS.</w:t>
            </w:r>
          </w:p>
        </w:tc>
        <w:tc>
          <w:tcPr>
            <w:tcW w:w="2823" w:type="dxa"/>
            <w:vAlign w:val="center"/>
          </w:tcPr>
          <w:p w14:paraId="35589705" w14:textId="075C3494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 xml:space="preserve">30/08/2022 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>8</w:t>
            </w:r>
            <w:r>
              <w:rPr>
                <w:rStyle w:val="Emphasis"/>
                <w:rFonts w:ascii="Arial" w:hAnsi="Arial" w:cs="Arial"/>
                <w:i w:val="0"/>
                <w:iCs w:val="0"/>
              </w:rPr>
              <w:t>:00pm</w:t>
            </w:r>
          </w:p>
        </w:tc>
        <w:tc>
          <w:tcPr>
            <w:tcW w:w="2838" w:type="dxa"/>
            <w:vAlign w:val="center"/>
          </w:tcPr>
          <w:p w14:paraId="22A65B7B" w14:textId="1383D58A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2hrs Se llenaron los requerimientos funcionales, no funcionales e interfaces del ERS.</w:t>
            </w:r>
          </w:p>
        </w:tc>
      </w:tr>
      <w:tr w:rsidR="00316610" w:rsidRPr="005F5EDA" w14:paraId="3CE8B8C1" w14:textId="77777777" w:rsidTr="00316610">
        <w:trPr>
          <w:jc w:val="center"/>
        </w:trPr>
        <w:tc>
          <w:tcPr>
            <w:tcW w:w="2833" w:type="dxa"/>
            <w:vAlign w:val="center"/>
          </w:tcPr>
          <w:p w14:paraId="40DF7EC1" w14:textId="43A3C3E2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Pruebas con código</w:t>
            </w:r>
          </w:p>
        </w:tc>
        <w:tc>
          <w:tcPr>
            <w:tcW w:w="2823" w:type="dxa"/>
            <w:vAlign w:val="center"/>
          </w:tcPr>
          <w:p w14:paraId="590E77DF" w14:textId="6BD1B74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31/08/2022 3:00pm</w:t>
            </w:r>
          </w:p>
        </w:tc>
        <w:tc>
          <w:tcPr>
            <w:tcW w:w="2838" w:type="dxa"/>
            <w:vAlign w:val="center"/>
          </w:tcPr>
          <w:p w14:paraId="1B1983F9" w14:textId="159A68AF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2hrs se probó un código base para la extracción de bases de datos.</w:t>
            </w:r>
          </w:p>
        </w:tc>
      </w:tr>
      <w:tr w:rsidR="00316610" w:rsidRPr="005F5EDA" w14:paraId="1EE8ED08" w14:textId="77777777" w:rsidTr="00316610">
        <w:trPr>
          <w:jc w:val="center"/>
        </w:trPr>
        <w:tc>
          <w:tcPr>
            <w:tcW w:w="2833" w:type="dxa"/>
            <w:vAlign w:val="center"/>
          </w:tcPr>
          <w:p w14:paraId="17A24603" w14:textId="040300A0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Plan de pruebas</w:t>
            </w:r>
          </w:p>
        </w:tc>
        <w:tc>
          <w:tcPr>
            <w:tcW w:w="2823" w:type="dxa"/>
            <w:vAlign w:val="center"/>
          </w:tcPr>
          <w:p w14:paraId="4764AAF8" w14:textId="2E8F4D53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01/09/2022 3:00pm</w:t>
            </w:r>
          </w:p>
        </w:tc>
        <w:tc>
          <w:tcPr>
            <w:tcW w:w="2838" w:type="dxa"/>
            <w:vAlign w:val="center"/>
          </w:tcPr>
          <w:p w14:paraId="7BFFC9AD" w14:textId="7BAE7E89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1hrs analizó cómo realizar un plan de pruebas y se inició su documentación.</w:t>
            </w:r>
          </w:p>
        </w:tc>
      </w:tr>
      <w:tr w:rsidR="00316610" w:rsidRPr="005F5EDA" w14:paraId="6BD8144E" w14:textId="77777777" w:rsidTr="00316610">
        <w:trPr>
          <w:jc w:val="center"/>
        </w:trPr>
        <w:tc>
          <w:tcPr>
            <w:tcW w:w="2833" w:type="dxa"/>
            <w:vAlign w:val="center"/>
          </w:tcPr>
          <w:p w14:paraId="11B37B69" w14:textId="776F79D0" w:rsidR="00316610" w:rsidRPr="005F5EDA" w:rsidRDefault="00B52A6A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Llenado y revisión del ERS</w:t>
            </w:r>
          </w:p>
        </w:tc>
        <w:tc>
          <w:tcPr>
            <w:tcW w:w="2823" w:type="dxa"/>
            <w:vAlign w:val="center"/>
          </w:tcPr>
          <w:p w14:paraId="2D922045" w14:textId="25B564A9" w:rsidR="00316610" w:rsidRPr="005F5EDA" w:rsidRDefault="00B52A6A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02/09/2022 4:00pm</w:t>
            </w:r>
          </w:p>
        </w:tc>
        <w:tc>
          <w:tcPr>
            <w:tcW w:w="2838" w:type="dxa"/>
            <w:vAlign w:val="center"/>
          </w:tcPr>
          <w:p w14:paraId="59ECC896" w14:textId="4437375F" w:rsidR="00316610" w:rsidRPr="005F5EDA" w:rsidRDefault="00B52A6A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  <w:r>
              <w:rPr>
                <w:rStyle w:val="Emphasis"/>
                <w:rFonts w:ascii="Arial" w:hAnsi="Arial" w:cs="Arial"/>
                <w:i w:val="0"/>
                <w:iCs w:val="0"/>
              </w:rPr>
              <w:t>Con una duración de 3hrs, se revisó el ERS y se llenó cada funcionalidad faltante.</w:t>
            </w:r>
          </w:p>
        </w:tc>
      </w:tr>
      <w:tr w:rsidR="00316610" w:rsidRPr="005F5EDA" w14:paraId="6ED13E29" w14:textId="77777777" w:rsidTr="00316610">
        <w:trPr>
          <w:jc w:val="center"/>
        </w:trPr>
        <w:tc>
          <w:tcPr>
            <w:tcW w:w="2833" w:type="dxa"/>
            <w:vAlign w:val="center"/>
          </w:tcPr>
          <w:p w14:paraId="5B8FF12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3C23C9C6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440091E3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64E98CF3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54B24081" w14:textId="77777777" w:rsidTr="00316610">
        <w:trPr>
          <w:jc w:val="center"/>
        </w:trPr>
        <w:tc>
          <w:tcPr>
            <w:tcW w:w="2833" w:type="dxa"/>
            <w:vAlign w:val="center"/>
          </w:tcPr>
          <w:p w14:paraId="6C4A9CB5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056AC8A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6CA0CD7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6FF63DEB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37FE4C82" w14:textId="77777777" w:rsidTr="00316610">
        <w:trPr>
          <w:jc w:val="center"/>
        </w:trPr>
        <w:tc>
          <w:tcPr>
            <w:tcW w:w="2833" w:type="dxa"/>
            <w:vAlign w:val="center"/>
          </w:tcPr>
          <w:p w14:paraId="5561708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625BDF6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40F54994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1D1489FC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71C36DF9" w14:textId="77777777" w:rsidTr="00316610">
        <w:trPr>
          <w:jc w:val="center"/>
        </w:trPr>
        <w:tc>
          <w:tcPr>
            <w:tcW w:w="2833" w:type="dxa"/>
            <w:vAlign w:val="center"/>
          </w:tcPr>
          <w:p w14:paraId="31C9E767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29BF1B88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23900454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6702CEC6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3626D2BE" w14:textId="77777777" w:rsidTr="00316610">
        <w:trPr>
          <w:jc w:val="center"/>
        </w:trPr>
        <w:tc>
          <w:tcPr>
            <w:tcW w:w="2833" w:type="dxa"/>
            <w:vAlign w:val="center"/>
          </w:tcPr>
          <w:p w14:paraId="715EE6CF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60C98F0E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2F81EFAB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26D435F6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5F01FCED" w14:textId="77777777" w:rsidTr="00316610">
        <w:trPr>
          <w:jc w:val="center"/>
        </w:trPr>
        <w:tc>
          <w:tcPr>
            <w:tcW w:w="2833" w:type="dxa"/>
            <w:vAlign w:val="center"/>
          </w:tcPr>
          <w:p w14:paraId="0A6F9B98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76B0BE27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757BD74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2AFDA079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0ACDD36A" w14:textId="77777777" w:rsidTr="00316610">
        <w:trPr>
          <w:jc w:val="center"/>
        </w:trPr>
        <w:tc>
          <w:tcPr>
            <w:tcW w:w="2833" w:type="dxa"/>
            <w:vAlign w:val="center"/>
          </w:tcPr>
          <w:p w14:paraId="6A50E81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3CE39118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0142130D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5EE17838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0980CE70" w14:textId="77777777" w:rsidTr="00316610">
        <w:trPr>
          <w:jc w:val="center"/>
        </w:trPr>
        <w:tc>
          <w:tcPr>
            <w:tcW w:w="2833" w:type="dxa"/>
            <w:vAlign w:val="center"/>
          </w:tcPr>
          <w:p w14:paraId="15344B00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22DE90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0651D44B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0C49E271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363818A0" w14:textId="77777777" w:rsidTr="00316610">
        <w:trPr>
          <w:jc w:val="center"/>
        </w:trPr>
        <w:tc>
          <w:tcPr>
            <w:tcW w:w="2833" w:type="dxa"/>
            <w:vAlign w:val="center"/>
          </w:tcPr>
          <w:p w14:paraId="2D7C59CF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168E19BE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647E42B2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5AD19B1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  <w:tr w:rsidR="00316610" w:rsidRPr="005F5EDA" w14:paraId="7F7CDBAC" w14:textId="77777777" w:rsidTr="00316610">
        <w:trPr>
          <w:jc w:val="center"/>
        </w:trPr>
        <w:tc>
          <w:tcPr>
            <w:tcW w:w="2833" w:type="dxa"/>
            <w:vAlign w:val="center"/>
          </w:tcPr>
          <w:p w14:paraId="21158659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  <w:p w14:paraId="51CFBE1A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23" w:type="dxa"/>
            <w:vAlign w:val="center"/>
          </w:tcPr>
          <w:p w14:paraId="29BCC702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  <w:tc>
          <w:tcPr>
            <w:tcW w:w="2838" w:type="dxa"/>
            <w:vAlign w:val="center"/>
          </w:tcPr>
          <w:p w14:paraId="4A2B7037" w14:textId="77777777" w:rsidR="00316610" w:rsidRPr="005F5EDA" w:rsidRDefault="00316610" w:rsidP="00316610">
            <w:pPr>
              <w:jc w:val="center"/>
              <w:rPr>
                <w:rStyle w:val="Emphasis"/>
                <w:rFonts w:ascii="Arial" w:hAnsi="Arial" w:cs="Arial"/>
                <w:i w:val="0"/>
                <w:iCs w:val="0"/>
              </w:rPr>
            </w:pPr>
          </w:p>
        </w:tc>
      </w:tr>
    </w:tbl>
    <w:p w14:paraId="740452B0" w14:textId="77777777" w:rsidR="00C60FF7" w:rsidRPr="005F5EDA" w:rsidRDefault="00C60FF7" w:rsidP="00C60F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43D11861" w14:textId="77777777" w:rsidTr="00C60FF7">
        <w:tc>
          <w:tcPr>
            <w:tcW w:w="8720" w:type="dxa"/>
            <w:shd w:val="clear" w:color="auto" w:fill="000000" w:themeFill="text1"/>
          </w:tcPr>
          <w:p w14:paraId="64E517DB" w14:textId="77777777" w:rsidR="00C60FF7" w:rsidRPr="005F5EDA" w:rsidRDefault="00C60FF7" w:rsidP="00C60FF7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C60FF7" w:rsidRPr="005F5EDA" w14:paraId="1EE1AD47" w14:textId="77777777" w:rsidTr="00C60FF7">
        <w:tc>
          <w:tcPr>
            <w:tcW w:w="8720" w:type="dxa"/>
          </w:tcPr>
          <w:p w14:paraId="47A129B0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CC926B9" w14:textId="77777777" w:rsidR="0082496D" w:rsidRPr="005F5EDA" w:rsidRDefault="0082496D" w:rsidP="00C60FF7">
            <w:pPr>
              <w:rPr>
                <w:rFonts w:ascii="Arial" w:hAnsi="Arial" w:cs="Arial"/>
              </w:rPr>
            </w:pPr>
          </w:p>
          <w:p w14:paraId="1BDF3C4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E177A8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5C482FB" w14:textId="77777777" w:rsidR="0082496D" w:rsidRPr="005F5EDA" w:rsidRDefault="0082496D" w:rsidP="00C60FF7">
            <w:pPr>
              <w:rPr>
                <w:rFonts w:ascii="Arial" w:hAnsi="Arial" w:cs="Arial"/>
              </w:rPr>
            </w:pPr>
          </w:p>
        </w:tc>
      </w:tr>
    </w:tbl>
    <w:p w14:paraId="52C14B51" w14:textId="77777777" w:rsidR="00C60FF7" w:rsidRPr="005F5EDA" w:rsidRDefault="00C60FF7" w:rsidP="00C60FF7">
      <w:pPr>
        <w:pStyle w:val="Heading1"/>
        <w:rPr>
          <w:rFonts w:ascii="Arial" w:hAnsi="Arial" w:cs="Arial"/>
          <w:sz w:val="24"/>
          <w:szCs w:val="24"/>
        </w:rPr>
      </w:pPr>
      <w:r w:rsidRPr="005F5EDA">
        <w:rPr>
          <w:rFonts w:ascii="Arial" w:hAnsi="Arial" w:cs="Arial"/>
          <w:sz w:val="24"/>
          <w:szCs w:val="24"/>
        </w:rPr>
        <w:t xml:space="preserve">Bitacora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04022894" w14:textId="77777777" w:rsidTr="00C60FF7">
        <w:tc>
          <w:tcPr>
            <w:tcW w:w="8720" w:type="dxa"/>
          </w:tcPr>
          <w:p w14:paraId="5C734A0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DECB69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D252E2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6682E3C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5C2AA1C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804C6B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A49474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84164D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FC635F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212196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B6667C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2A9116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B0D151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FEE5B63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634A48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C97C3E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54342F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06DEE9A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4676C1A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EAAF95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02C348D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AE8FD08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74006D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E52D4A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AB4B1C9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1151874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3157E8F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49128D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FD99E06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7A9009B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2D0D061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1FD6BD2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C22750F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0F1714E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994814B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013110C9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25DB02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6F3ADC45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40213927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559A7132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  <w:p w14:paraId="20F577D0" w14:textId="77777777" w:rsidR="00C60FF7" w:rsidRPr="005F5EDA" w:rsidRDefault="00C60FF7" w:rsidP="00C60FF7">
            <w:pPr>
              <w:rPr>
                <w:rFonts w:ascii="Arial" w:hAnsi="Arial" w:cs="Arial"/>
              </w:rPr>
            </w:pPr>
          </w:p>
        </w:tc>
      </w:tr>
    </w:tbl>
    <w:p w14:paraId="61DB6A37" w14:textId="77777777" w:rsidR="00C60FF7" w:rsidRPr="005F5EDA" w:rsidRDefault="00C60FF7" w:rsidP="00C60F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0FF7" w:rsidRPr="005F5EDA" w14:paraId="7CA25521" w14:textId="77777777" w:rsidTr="009228F5">
        <w:tc>
          <w:tcPr>
            <w:tcW w:w="8720" w:type="dxa"/>
            <w:shd w:val="clear" w:color="auto" w:fill="000000" w:themeFill="text1"/>
          </w:tcPr>
          <w:p w14:paraId="39869F84" w14:textId="77777777" w:rsidR="00C60FF7" w:rsidRPr="005F5EDA" w:rsidRDefault="00C60FF7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C60FF7" w:rsidRPr="005F5EDA" w14:paraId="7907175B" w14:textId="77777777" w:rsidTr="009228F5">
        <w:tc>
          <w:tcPr>
            <w:tcW w:w="8720" w:type="dxa"/>
          </w:tcPr>
          <w:p w14:paraId="7AA8CC72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38B81C30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0A1E3123" w14:textId="77777777" w:rsidR="00C60FF7" w:rsidRPr="005F5EDA" w:rsidRDefault="00C60FF7" w:rsidP="009228F5">
            <w:pPr>
              <w:rPr>
                <w:rFonts w:ascii="Arial" w:hAnsi="Arial" w:cs="Arial"/>
              </w:rPr>
            </w:pPr>
          </w:p>
          <w:p w14:paraId="434FBB1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C87395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20180468" w14:textId="77777777" w:rsidR="0082496D" w:rsidRPr="005F5EDA" w:rsidRDefault="0082496D" w:rsidP="0082496D">
      <w:pPr>
        <w:pStyle w:val="Heading1"/>
        <w:rPr>
          <w:rStyle w:val="Emphasis"/>
          <w:rFonts w:ascii="Arial" w:hAnsi="Arial" w:cs="Arial"/>
          <w:i/>
          <w:iCs w:val="0"/>
          <w:szCs w:val="24"/>
        </w:rPr>
      </w:pPr>
      <w:r w:rsidRPr="005F5EDA">
        <w:rPr>
          <w:rStyle w:val="Emphasis"/>
          <w:rFonts w:ascii="Arial" w:hAnsi="Arial" w:cs="Arial"/>
          <w:i/>
          <w:iCs w:val="0"/>
          <w:szCs w:val="24"/>
        </w:rPr>
        <w:t xml:space="preserve">Anotaciones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14"/>
        <w:gridCol w:w="2850"/>
      </w:tblGrid>
      <w:tr w:rsidR="0082496D" w:rsidRPr="005F5EDA" w14:paraId="4FE924DB" w14:textId="77777777" w:rsidTr="009228F5">
        <w:tc>
          <w:tcPr>
            <w:tcW w:w="2906" w:type="dxa"/>
            <w:shd w:val="clear" w:color="auto" w:fill="000000" w:themeFill="text1"/>
          </w:tcPr>
          <w:p w14:paraId="546DD77B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>A</w:t>
            </w:r>
            <w:r w:rsidR="00671732" w:rsidRPr="005F5EDA">
              <w:rPr>
                <w:rStyle w:val="Emphasis"/>
                <w:rFonts w:ascii="Arial" w:hAnsi="Arial" w:cs="Arial"/>
                <w:b/>
              </w:rPr>
              <w:t>ctividad</w:t>
            </w:r>
          </w:p>
        </w:tc>
        <w:tc>
          <w:tcPr>
            <w:tcW w:w="2907" w:type="dxa"/>
            <w:shd w:val="clear" w:color="auto" w:fill="000000" w:themeFill="text1"/>
          </w:tcPr>
          <w:p w14:paraId="14F07163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>Fecha</w:t>
            </w:r>
          </w:p>
        </w:tc>
        <w:tc>
          <w:tcPr>
            <w:tcW w:w="2907" w:type="dxa"/>
            <w:shd w:val="clear" w:color="auto" w:fill="000000" w:themeFill="text1"/>
          </w:tcPr>
          <w:p w14:paraId="673AA56D" w14:textId="77777777" w:rsidR="0082496D" w:rsidRPr="005F5EDA" w:rsidRDefault="0082496D" w:rsidP="009228F5">
            <w:pPr>
              <w:jc w:val="center"/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Comentarios </w:t>
            </w:r>
          </w:p>
        </w:tc>
      </w:tr>
      <w:tr w:rsidR="0082496D" w:rsidRPr="005F5EDA" w14:paraId="37B5880B" w14:textId="77777777" w:rsidTr="009228F5">
        <w:tc>
          <w:tcPr>
            <w:tcW w:w="2906" w:type="dxa"/>
          </w:tcPr>
          <w:p w14:paraId="3E37D2B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E9C1C5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5F8D9C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6C67CF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0B7DB07" w14:textId="77777777" w:rsidTr="009228F5">
        <w:tc>
          <w:tcPr>
            <w:tcW w:w="2906" w:type="dxa"/>
          </w:tcPr>
          <w:p w14:paraId="4A30E65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5101510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A8D4C1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9ACAEB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12C9EA9" w14:textId="77777777" w:rsidTr="009228F5">
        <w:tc>
          <w:tcPr>
            <w:tcW w:w="2906" w:type="dxa"/>
          </w:tcPr>
          <w:p w14:paraId="385A83F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386890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B44B97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68D2E0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C605070" w14:textId="77777777" w:rsidTr="009228F5">
        <w:tc>
          <w:tcPr>
            <w:tcW w:w="2906" w:type="dxa"/>
          </w:tcPr>
          <w:p w14:paraId="47CF8FA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0C63CA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012983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466F20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6635EC9" w14:textId="77777777" w:rsidTr="009228F5">
        <w:tc>
          <w:tcPr>
            <w:tcW w:w="2906" w:type="dxa"/>
          </w:tcPr>
          <w:p w14:paraId="05FA944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9166AF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C12480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4629E6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036BB55" w14:textId="77777777" w:rsidTr="009228F5">
        <w:tc>
          <w:tcPr>
            <w:tcW w:w="2906" w:type="dxa"/>
          </w:tcPr>
          <w:p w14:paraId="4D38138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B52A31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C48BE1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DB2676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0611995D" w14:textId="77777777" w:rsidTr="009228F5">
        <w:tc>
          <w:tcPr>
            <w:tcW w:w="2906" w:type="dxa"/>
          </w:tcPr>
          <w:p w14:paraId="0EBD73B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150DD48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EA01C9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F75678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2E13D8B9" w14:textId="77777777" w:rsidTr="009228F5">
        <w:tc>
          <w:tcPr>
            <w:tcW w:w="2906" w:type="dxa"/>
          </w:tcPr>
          <w:p w14:paraId="6C3526E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4E21520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F5439F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D41BD9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D5E26C1" w14:textId="77777777" w:rsidTr="009228F5">
        <w:tc>
          <w:tcPr>
            <w:tcW w:w="2906" w:type="dxa"/>
          </w:tcPr>
          <w:p w14:paraId="4A6DFCE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88B5578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45AE7F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E819C8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EE8926B" w14:textId="77777777" w:rsidTr="009228F5">
        <w:tc>
          <w:tcPr>
            <w:tcW w:w="2906" w:type="dxa"/>
          </w:tcPr>
          <w:p w14:paraId="300199F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487BBEF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E59F2B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6BC0CF9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70893037" w14:textId="77777777" w:rsidTr="009228F5">
        <w:tc>
          <w:tcPr>
            <w:tcW w:w="2906" w:type="dxa"/>
          </w:tcPr>
          <w:p w14:paraId="1B46067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873A74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7E6102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1006D0E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74145D7D" w14:textId="77777777" w:rsidTr="009228F5">
        <w:tc>
          <w:tcPr>
            <w:tcW w:w="2906" w:type="dxa"/>
          </w:tcPr>
          <w:p w14:paraId="5A0BA95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0C6B3B4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8CEDFA1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365D12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44BA7A86" w14:textId="77777777" w:rsidTr="009228F5">
        <w:tc>
          <w:tcPr>
            <w:tcW w:w="2906" w:type="dxa"/>
          </w:tcPr>
          <w:p w14:paraId="4C536C5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376FF6AF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D57707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E8162D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5348F8" w14:textId="77777777" w:rsidTr="009228F5">
        <w:tc>
          <w:tcPr>
            <w:tcW w:w="2906" w:type="dxa"/>
          </w:tcPr>
          <w:p w14:paraId="40FB300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F6E9C7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5174665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798779A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07C3D52F" w14:textId="77777777" w:rsidTr="009228F5">
        <w:tc>
          <w:tcPr>
            <w:tcW w:w="2906" w:type="dxa"/>
          </w:tcPr>
          <w:p w14:paraId="5F23469B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758937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4C1DBF9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C4C577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D75362" w14:textId="77777777" w:rsidTr="009228F5">
        <w:tc>
          <w:tcPr>
            <w:tcW w:w="2906" w:type="dxa"/>
          </w:tcPr>
          <w:p w14:paraId="7ED62FF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79FAB99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2AE01B7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8847DB6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1C62CDB8" w14:textId="77777777" w:rsidTr="009228F5">
        <w:tc>
          <w:tcPr>
            <w:tcW w:w="2906" w:type="dxa"/>
          </w:tcPr>
          <w:p w14:paraId="28A6AD25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1D4D366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62D4F69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34C2CE4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5D9D9D2E" w14:textId="77777777" w:rsidTr="009228F5">
        <w:tc>
          <w:tcPr>
            <w:tcW w:w="2906" w:type="dxa"/>
          </w:tcPr>
          <w:p w14:paraId="157AC9B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229A237D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0E50455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88190D2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  <w:tr w:rsidR="0082496D" w:rsidRPr="005F5EDA" w14:paraId="37DE8207" w14:textId="77777777" w:rsidTr="009228F5">
        <w:tc>
          <w:tcPr>
            <w:tcW w:w="2906" w:type="dxa"/>
          </w:tcPr>
          <w:p w14:paraId="02A3E633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  <w:p w14:paraId="64C2E900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247180DE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  <w:tc>
          <w:tcPr>
            <w:tcW w:w="2907" w:type="dxa"/>
          </w:tcPr>
          <w:p w14:paraId="3169834A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</w:rPr>
            </w:pPr>
          </w:p>
        </w:tc>
      </w:tr>
    </w:tbl>
    <w:p w14:paraId="6E2F1FB5" w14:textId="77777777" w:rsidR="0082496D" w:rsidRPr="005F5EDA" w:rsidRDefault="0082496D" w:rsidP="0082496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56619AE1" w14:textId="77777777" w:rsidTr="009228F5">
        <w:tc>
          <w:tcPr>
            <w:tcW w:w="8720" w:type="dxa"/>
            <w:shd w:val="clear" w:color="auto" w:fill="000000" w:themeFill="text1"/>
          </w:tcPr>
          <w:p w14:paraId="20E04271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82496D" w:rsidRPr="005F5EDA" w14:paraId="402FCE3C" w14:textId="77777777" w:rsidTr="009228F5">
        <w:tc>
          <w:tcPr>
            <w:tcW w:w="8720" w:type="dxa"/>
          </w:tcPr>
          <w:p w14:paraId="797F7B8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AB4044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714DDD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68FC7A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EBABE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0507A88B" w14:textId="77777777" w:rsidR="0082496D" w:rsidRPr="005F5EDA" w:rsidRDefault="0082496D" w:rsidP="0082496D">
      <w:pPr>
        <w:pStyle w:val="Heading1"/>
        <w:rPr>
          <w:rFonts w:ascii="Arial" w:hAnsi="Arial" w:cs="Arial"/>
          <w:sz w:val="24"/>
          <w:szCs w:val="24"/>
        </w:rPr>
      </w:pPr>
      <w:r w:rsidRPr="005F5EDA">
        <w:rPr>
          <w:rFonts w:ascii="Arial" w:hAnsi="Arial" w:cs="Arial"/>
          <w:sz w:val="24"/>
          <w:szCs w:val="24"/>
        </w:rPr>
        <w:t xml:space="preserve">Bitacora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30DC6580" w14:textId="77777777" w:rsidTr="009228F5">
        <w:tc>
          <w:tcPr>
            <w:tcW w:w="8720" w:type="dxa"/>
          </w:tcPr>
          <w:p w14:paraId="11D9A0A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4F6184A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00EA9F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D9C70A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59BA345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4ED362A9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E7CCA0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45E75A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6D594F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ABF974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31B3B5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6C0231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40F02D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EEC077B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FE7E7AD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EAFCA9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8FAD3C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9A33A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BBBA13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825CE19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D60513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319D89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4198139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23575BC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7F25E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82F80D7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16E7613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5B472B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6A0EE8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6EC99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2DD8DE0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73C990D8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6C6AF6C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F448CF0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3DFB0B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78A90E1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E4D703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1B196EAD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9B79B7F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53D516E6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122EA137" w14:textId="77777777" w:rsidR="0082496D" w:rsidRPr="005F5EDA" w:rsidRDefault="0082496D" w:rsidP="0082496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96D" w:rsidRPr="005F5EDA" w14:paraId="61B11C63" w14:textId="77777777" w:rsidTr="009228F5">
        <w:tc>
          <w:tcPr>
            <w:tcW w:w="8720" w:type="dxa"/>
            <w:shd w:val="clear" w:color="auto" w:fill="000000" w:themeFill="text1"/>
          </w:tcPr>
          <w:p w14:paraId="21EB79EC" w14:textId="77777777" w:rsidR="0082496D" w:rsidRPr="005F5EDA" w:rsidRDefault="0082496D" w:rsidP="009228F5">
            <w:pPr>
              <w:rPr>
                <w:rStyle w:val="Emphasis"/>
                <w:rFonts w:ascii="Arial" w:hAnsi="Arial" w:cs="Arial"/>
                <w:b/>
              </w:rPr>
            </w:pPr>
            <w:r w:rsidRPr="005F5EDA">
              <w:rPr>
                <w:rStyle w:val="Emphasis"/>
                <w:rFonts w:ascii="Arial" w:hAnsi="Arial" w:cs="Arial"/>
                <w:b/>
              </w:rPr>
              <w:t xml:space="preserve">Observaciones </w:t>
            </w:r>
          </w:p>
        </w:tc>
      </w:tr>
      <w:tr w:rsidR="0082496D" w:rsidRPr="005F5EDA" w14:paraId="1D34C83E" w14:textId="77777777" w:rsidTr="009228F5">
        <w:tc>
          <w:tcPr>
            <w:tcW w:w="8720" w:type="dxa"/>
          </w:tcPr>
          <w:p w14:paraId="629AF102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6D1CBAE8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023B46A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  <w:p w14:paraId="37132002" w14:textId="77777777" w:rsidR="006067E8" w:rsidRPr="005F5EDA" w:rsidRDefault="006067E8" w:rsidP="009228F5">
            <w:pPr>
              <w:rPr>
                <w:rFonts w:ascii="Arial" w:hAnsi="Arial" w:cs="Arial"/>
              </w:rPr>
            </w:pPr>
          </w:p>
          <w:p w14:paraId="73BFB94E" w14:textId="77777777" w:rsidR="0082496D" w:rsidRPr="005F5EDA" w:rsidRDefault="0082496D" w:rsidP="009228F5">
            <w:pPr>
              <w:rPr>
                <w:rFonts w:ascii="Arial" w:hAnsi="Arial" w:cs="Arial"/>
              </w:rPr>
            </w:pPr>
          </w:p>
        </w:tc>
      </w:tr>
    </w:tbl>
    <w:p w14:paraId="0CF2C360" w14:textId="77777777" w:rsidR="00C60FF7" w:rsidRPr="005F5EDA" w:rsidRDefault="00C60FF7" w:rsidP="0082496D">
      <w:pPr>
        <w:rPr>
          <w:rFonts w:ascii="Arial" w:hAnsi="Arial" w:cs="Arial"/>
        </w:rPr>
      </w:pPr>
    </w:p>
    <w:sectPr w:rsidR="00C60FF7" w:rsidRPr="005F5EDA" w:rsidSect="00C60FF7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C6EBC" w14:textId="77777777" w:rsidR="001E3466" w:rsidRDefault="001E3466">
      <w:r>
        <w:separator/>
      </w:r>
    </w:p>
  </w:endnote>
  <w:endnote w:type="continuationSeparator" w:id="0">
    <w:p w14:paraId="62CB0B42" w14:textId="77777777" w:rsidR="001E3466" w:rsidRDefault="001E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179039"/>
      <w:docPartObj>
        <w:docPartGallery w:val="Page Numbers (Bottom of Page)"/>
        <w:docPartUnique/>
      </w:docPartObj>
    </w:sdtPr>
    <w:sdtContent>
      <w:p w14:paraId="0E7658C7" w14:textId="77777777" w:rsidR="0082496D" w:rsidRDefault="0082496D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D38711A" w14:textId="77777777" w:rsidR="00FF5BA2" w:rsidRDefault="00FF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F6ED2" w14:textId="77777777" w:rsidR="001E3466" w:rsidRDefault="001E3466">
      <w:r>
        <w:separator/>
      </w:r>
    </w:p>
  </w:footnote>
  <w:footnote w:type="continuationSeparator" w:id="0">
    <w:p w14:paraId="23C6AB76" w14:textId="77777777" w:rsidR="001E3466" w:rsidRDefault="001E3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F7"/>
    <w:rsid w:val="0005083A"/>
    <w:rsid w:val="001746CD"/>
    <w:rsid w:val="001E3466"/>
    <w:rsid w:val="00316610"/>
    <w:rsid w:val="00380C37"/>
    <w:rsid w:val="00575874"/>
    <w:rsid w:val="005965DB"/>
    <w:rsid w:val="005F5EDA"/>
    <w:rsid w:val="006067E8"/>
    <w:rsid w:val="00671732"/>
    <w:rsid w:val="00713587"/>
    <w:rsid w:val="0082496D"/>
    <w:rsid w:val="008A1308"/>
    <w:rsid w:val="00B03ABB"/>
    <w:rsid w:val="00B52A6A"/>
    <w:rsid w:val="00BA1063"/>
    <w:rsid w:val="00C60FF7"/>
    <w:rsid w:val="00D51436"/>
    <w:rsid w:val="00D83401"/>
    <w:rsid w:val="00EE72B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C3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C60FF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35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713587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7135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587"/>
    <w:rPr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C60FF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0FF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60FF7"/>
    <w:rPr>
      <w:rFonts w:eastAsiaTheme="majorEastAsia" w:cstheme="majorBidi"/>
      <w:b/>
      <w:i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60FF7"/>
    <w:pPr>
      <w:spacing w:line="259" w:lineRule="auto"/>
      <w:outlineLvl w:val="9"/>
    </w:pPr>
    <w:rPr>
      <w:lang w:val="en-US" w:eastAsia="en-US"/>
    </w:rPr>
  </w:style>
  <w:style w:type="character" w:styleId="Emphasis">
    <w:name w:val="Emphasis"/>
    <w:basedOn w:val="DefaultParagraphFont"/>
    <w:qFormat/>
    <w:rsid w:val="00C60FF7"/>
    <w:rPr>
      <w:rFonts w:ascii="Times New Roman" w:hAnsi="Times New Roman"/>
      <w:i/>
      <w:iCs/>
      <w:sz w:val="24"/>
    </w:rPr>
  </w:style>
  <w:style w:type="table" w:styleId="TableGrid">
    <w:name w:val="Table Grid"/>
    <w:basedOn w:val="TableNormal"/>
    <w:rsid w:val="00C6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Office%20Word%202003%20Look.dotx" TargetMode="External"/></Relationships>
</file>

<file path=word/theme/theme1.xml><?xml version="1.0" encoding="utf-8"?>
<a:theme xmlns:a="http://schemas.openxmlformats.org/drawingml/2006/main" name="Tema de 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BCBF4-F7E7-4C21-ADD7-740F09C3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5</Pages>
  <Words>264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(Título del trabajo o proyecto)</vt:lpstr>
      <vt:lpstr/>
    </vt:vector>
  </TitlesOfParts>
  <Manager/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del trabajo o proyecto)</dc:title>
  <dc:subject>Bitacora de Trabajo</dc:subject>
  <dc:creator/>
  <cp:keywords/>
  <dc:description/>
  <cp:lastModifiedBy/>
  <cp:revision>1</cp:revision>
  <dcterms:created xsi:type="dcterms:W3CDTF">2022-08-13T01:59:00Z</dcterms:created>
  <dcterms:modified xsi:type="dcterms:W3CDTF">2022-09-03T04:17:00Z</dcterms:modified>
</cp:coreProperties>
</file>